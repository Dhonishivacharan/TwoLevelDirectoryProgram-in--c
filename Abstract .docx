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85" w:type="pct"/>
        <w:tblLook w:val="0600" w:firstRow="0" w:lastRow="0" w:firstColumn="0" w:lastColumn="0" w:noHBand="1" w:noVBand="1"/>
        <w:tblCaption w:val="Layout table"/>
      </w:tblPr>
      <w:tblGrid>
        <w:gridCol w:w="271"/>
        <w:gridCol w:w="6300"/>
        <w:gridCol w:w="4629"/>
      </w:tblGrid>
      <w:tr w:rsidR="00EA415B" w14:paraId="29796860" w14:textId="77777777" w:rsidTr="004D35B7">
        <w:tc>
          <w:tcPr>
            <w:tcW w:w="11200" w:type="dxa"/>
            <w:gridSpan w:val="3"/>
            <w:shd w:val="clear" w:color="auto" w:fill="495E00" w:themeFill="accent1" w:themeFillShade="80"/>
          </w:tcPr>
          <w:p w14:paraId="56CD9FD4" w14:textId="333136AF" w:rsidR="00EA415B" w:rsidRDefault="004D35B7">
            <w:pPr>
              <w:pStyle w:val="Month"/>
            </w:pPr>
            <w:r>
              <w:t>Abstract</w:t>
            </w:r>
          </w:p>
        </w:tc>
      </w:tr>
      <w:tr w:rsidR="00EA415B" w14:paraId="46B40D50" w14:textId="77777777" w:rsidTr="004D35B7">
        <w:tc>
          <w:tcPr>
            <w:tcW w:w="11200" w:type="dxa"/>
            <w:gridSpan w:val="3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1A5F4FB" w14:textId="6F08CE43" w:rsidR="00EA415B" w:rsidRDefault="00EA415B" w:rsidP="008043F6">
            <w:pPr>
              <w:pStyle w:val="Year"/>
            </w:pPr>
          </w:p>
        </w:tc>
      </w:tr>
      <w:tr w:rsidR="00EA415B" w14:paraId="44558098" w14:textId="77777777" w:rsidTr="004D35B7">
        <w:tc>
          <w:tcPr>
            <w:tcW w:w="11200" w:type="dxa"/>
            <w:gridSpan w:val="3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046F7E86" w14:textId="06708B21" w:rsidR="00EA415B" w:rsidRDefault="004D35B7">
            <w:pPr>
              <w:pStyle w:val="Subtitle"/>
            </w:pPr>
            <w:proofErr w:type="spellStart"/>
            <w:r w:rsidRPr="004D35B7">
              <w:rPr>
                <w:bCs/>
              </w:rPr>
              <w:t>TwoLevelDirectoryProgram</w:t>
            </w:r>
            <w:proofErr w:type="spellEnd"/>
          </w:p>
        </w:tc>
      </w:tr>
      <w:tr w:rsidR="003C08C2" w14:paraId="3FA72F91" w14:textId="77777777" w:rsidTr="004D35B7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1" w:type="dxa"/>
          </w:tcPr>
          <w:p w14:paraId="1F331D9D" w14:textId="77777777" w:rsidR="003C08C2" w:rsidRPr="0078527C" w:rsidRDefault="003C08C2" w:rsidP="003C08C2"/>
        </w:tc>
        <w:tc>
          <w:tcPr>
            <w:tcW w:w="6300" w:type="dxa"/>
          </w:tcPr>
          <w:p w14:paraId="0703D413" w14:textId="77777777" w:rsidR="003C08C2" w:rsidRPr="0078527C" w:rsidRDefault="003C08C2" w:rsidP="003C08C2"/>
        </w:tc>
        <w:tc>
          <w:tcPr>
            <w:tcW w:w="4629" w:type="dxa"/>
            <w:vMerge w:val="restart"/>
            <w:vAlign w:val="center"/>
          </w:tcPr>
          <w:p w14:paraId="38EB8DAE" w14:textId="5FDC0980" w:rsidR="003C08C2" w:rsidRDefault="004D35B7" w:rsidP="004D35B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0DF758" wp14:editId="7EFAEEC8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239395</wp:posOffset>
                  </wp:positionV>
                  <wp:extent cx="2201545" cy="1518920"/>
                  <wp:effectExtent l="57150" t="95250" r="65405" b="81280"/>
                  <wp:wrapNone/>
                  <wp:docPr id="1284393716" name="Picture 1" descr="Two Level Directory in OS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wo Level Directory in OS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1603">
                            <a:off x="0" y="0"/>
                            <a:ext cx="2201545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83D218" wp14:editId="5AFB1AAE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238760</wp:posOffset>
                      </wp:positionV>
                      <wp:extent cx="2189480" cy="1522730"/>
                      <wp:effectExtent l="76200" t="95250" r="77470" b="96520"/>
                      <wp:wrapNone/>
                      <wp:docPr id="146170072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7987">
                                <a:off x="0" y="0"/>
                                <a:ext cx="2189480" cy="1522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3E1F4" id="Rectangle 2" o:spid="_x0000_s1026" style="position:absolute;margin-left:14.7pt;margin-top:18.8pt;width:172.4pt;height:119.9pt;rotation:2381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" fillcolor="#92bc00 [3204]" strokecolor="#151c00 [484]" strokeweight="2pt"/>
                  </w:pict>
                </mc:Fallback>
              </mc:AlternateContent>
            </w:r>
            <w:r w:rsidR="003C08C2">
              <w:rPr>
                <w:noProof/>
                <w:lang w:val="en-AU" w:eastAsia="en-AU"/>
              </w:rPr>
              <w:drawing>
                <wp:inline distT="0" distB="0" distL="0" distR="0" wp14:anchorId="62004207" wp14:editId="4B11C9FF">
                  <wp:extent cx="2248863" cy="1559392"/>
                  <wp:effectExtent l="171450" t="190500" r="247015" b="250825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1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271620" cy="157517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8C2" w14:paraId="1F9CEC29" w14:textId="77777777" w:rsidTr="004D35B7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1" w:type="dxa"/>
            <w:tcBorders>
              <w:bottom w:val="single" w:sz="6" w:space="0" w:color="BFBFBF" w:themeColor="background1" w:themeShade="BF"/>
            </w:tcBorders>
          </w:tcPr>
          <w:p w14:paraId="0BD8A1F9" w14:textId="77777777" w:rsidR="003C08C2" w:rsidRPr="0078527C" w:rsidRDefault="003C08C2" w:rsidP="003C08C2"/>
        </w:tc>
        <w:tc>
          <w:tcPr>
            <w:tcW w:w="6300" w:type="dxa"/>
            <w:tcBorders>
              <w:bottom w:val="single" w:sz="6" w:space="0" w:color="BFBFBF" w:themeColor="background1" w:themeShade="BF"/>
            </w:tcBorders>
          </w:tcPr>
          <w:p w14:paraId="10CA8E33" w14:textId="722B08F5" w:rsidR="0045537C" w:rsidRDefault="004D35B7" w:rsidP="0045537C">
            <w:pPr>
              <w:pStyle w:val="Title"/>
            </w:pPr>
            <w:proofErr w:type="spellStart"/>
            <w:r w:rsidRPr="004D35B7">
              <w:rPr>
                <w:b/>
                <w:bCs/>
              </w:rPr>
              <w:t>TwoLevelDirectoryProgram</w:t>
            </w:r>
            <w:proofErr w:type="spellEnd"/>
          </w:p>
          <w:p w14:paraId="45BDEB9B" w14:textId="5934F65C" w:rsidR="003C08C2" w:rsidRPr="0078527C" w:rsidRDefault="003C08C2" w:rsidP="0045537C"/>
        </w:tc>
        <w:tc>
          <w:tcPr>
            <w:tcW w:w="4629" w:type="dxa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2204722D" w14:textId="77777777" w:rsidR="003C08C2" w:rsidRDefault="003C08C2" w:rsidP="003C08C2">
            <w:pPr>
              <w:jc w:val="center"/>
              <w:rPr>
                <w:noProof/>
                <w:lang w:val="en-AU" w:eastAsia="en-AU"/>
              </w:rPr>
            </w:pPr>
          </w:p>
        </w:tc>
      </w:tr>
    </w:tbl>
    <w:p w14:paraId="7285577F" w14:textId="63D8EF7D" w:rsidR="001A74D2" w:rsidRDefault="004D35B7" w:rsidP="004D35B7">
      <w:pPr>
        <w:pStyle w:val="Quote"/>
        <w:jc w:val="left"/>
        <w:sectPr w:rsidR="001A74D2" w:rsidSect="00E85518">
          <w:pgSz w:w="12240" w:h="15840"/>
          <w:pgMar w:top="720" w:right="720" w:bottom="0" w:left="720" w:header="0" w:footer="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7930" wp14:editId="511A7BD6">
                <wp:simplePos x="0" y="0"/>
                <wp:positionH relativeFrom="column">
                  <wp:posOffset>-116958</wp:posOffset>
                </wp:positionH>
                <wp:positionV relativeFrom="paragraph">
                  <wp:posOffset>225365</wp:posOffset>
                </wp:positionV>
                <wp:extent cx="7174523" cy="4742121"/>
                <wp:effectExtent l="0" t="0" r="26670" b="20955"/>
                <wp:wrapNone/>
                <wp:docPr id="17972816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3" cy="474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1892A" w14:textId="77777777" w:rsidR="004D35B7" w:rsidRDefault="004D35B7" w:rsidP="004D35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35B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The two-level directory system organizes files in a hierarchical structure with a global root directory and separate subdirectories for each user. </w:t>
                            </w:r>
                          </w:p>
                          <w:p w14:paraId="27B98571" w14:textId="77777777" w:rsidR="004D35B7" w:rsidRDefault="004D35B7" w:rsidP="004D35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35B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This approach mitigates naming conflicts by isolating each user’s files in distinct directories and simplifies management by centralizing user directories under a common root. </w:t>
                            </w:r>
                          </w:p>
                          <w:p w14:paraId="3C9FDF78" w14:textId="77777777" w:rsidR="004D35B7" w:rsidRDefault="004D35B7" w:rsidP="004D35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35B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The implementation illustrated here uses linked lists to simulate the two-level directory structure, providing functions to create files, display directory contents, and search for files within a user's directory. </w:t>
                            </w:r>
                          </w:p>
                          <w:p w14:paraId="09DBBA3A" w14:textId="77777777" w:rsidR="004D35B7" w:rsidRDefault="004D35B7" w:rsidP="004D35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4D814C57" w14:textId="3B2841DE" w:rsidR="004D35B7" w:rsidRPr="004D35B7" w:rsidRDefault="004D35B7" w:rsidP="004D35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35B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code</w:t>
                            </w:r>
                            <w:r w:rsidRPr="004D35B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demonstrates the essential concepts behind multi-user file systems in operating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879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2pt;margin-top:17.75pt;width:564.9pt;height:37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" fillcolor="white [3201]" strokeweight=".5pt">
                <v:textbox>
                  <w:txbxContent>
                    <w:p w14:paraId="15A1892A" w14:textId="77777777" w:rsidR="004D35B7" w:rsidRDefault="004D35B7" w:rsidP="004D35B7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35B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The two-level directory system organizes files in a hierarchical structure with a global root directory and separate subdirectories for each user. </w:t>
                      </w:r>
                    </w:p>
                    <w:p w14:paraId="27B98571" w14:textId="77777777" w:rsidR="004D35B7" w:rsidRDefault="004D35B7" w:rsidP="004D35B7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35B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This approach mitigates naming conflicts by isolating each user’s files in distinct directories and simplifies management by centralizing user directories under a common root. </w:t>
                      </w:r>
                    </w:p>
                    <w:p w14:paraId="3C9FDF78" w14:textId="77777777" w:rsidR="004D35B7" w:rsidRDefault="004D35B7" w:rsidP="004D35B7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35B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The implementation illustrated here uses linked lists to simulate the two-level directory structure, providing functions to create files, display directory contents, and search for files within a user's directory. </w:t>
                      </w:r>
                    </w:p>
                    <w:p w14:paraId="09DBBA3A" w14:textId="77777777" w:rsidR="004D35B7" w:rsidRDefault="004D35B7" w:rsidP="004D35B7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14:paraId="4D814C57" w14:textId="3B2841DE" w:rsidR="004D35B7" w:rsidRPr="004D35B7" w:rsidRDefault="004D35B7" w:rsidP="004D35B7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35B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code</w:t>
                      </w:r>
                      <w:r w:rsidRPr="004D35B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demonstrates the essential concepts behind multi-user file systems in operating systems.</w:t>
                      </w:r>
                    </w:p>
                  </w:txbxContent>
                </v:textbox>
              </v:shape>
            </w:pict>
          </mc:Fallback>
        </mc:AlternateContent>
      </w:r>
    </w:p>
    <w:p w14:paraId="1641CF9F" w14:textId="42675374" w:rsidR="001A74D2" w:rsidRDefault="0044756F" w:rsidP="004D35B7">
      <w:pPr>
        <w:pStyle w:val="Quote"/>
        <w:jc w:val="left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9660E" wp14:editId="2D8C32FE">
                <wp:simplePos x="0" y="0"/>
                <wp:positionH relativeFrom="column">
                  <wp:posOffset>-104115</wp:posOffset>
                </wp:positionH>
                <wp:positionV relativeFrom="paragraph">
                  <wp:posOffset>-167489</wp:posOffset>
                </wp:positionV>
                <wp:extent cx="4762831" cy="9596673"/>
                <wp:effectExtent l="0" t="0" r="19050" b="24130"/>
                <wp:wrapNone/>
                <wp:docPr id="19804420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31" cy="9596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A76D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#include &lt;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stdio.h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&gt;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Includes functions for input/output (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printf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scanf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).</w:t>
                            </w:r>
                          </w:p>
                          <w:p w14:paraId="190FF15E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#include &lt;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stdlib.h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&gt;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Includes functions for memory management and utility functions (malloc, exit).</w:t>
                            </w:r>
                          </w:p>
                          <w:p w14:paraId="13AB64CA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#include &lt;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string.h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&gt;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Provides functions for string operations (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strcpy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strcmp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).</w:t>
                            </w:r>
                          </w:p>
                          <w:p w14:paraId="3146515B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#define MAX_NAME 50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Sets the maximum length for file and user names.</w:t>
                            </w:r>
                          </w:p>
                          <w:p w14:paraId="71ABDDD5" w14:textId="77777777" w:rsidR="0044756F" w:rsidRPr="0044756F" w:rsidRDefault="0044756F" w:rsidP="004475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Data Structures:</w:t>
                            </w:r>
                          </w:p>
                          <w:p w14:paraId="696A230C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FileNode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structure:</w:t>
                            </w:r>
                          </w:p>
                          <w:p w14:paraId="27CF6824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char </w:t>
                            </w:r>
                            <w:proofErr w:type="gram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filename[</w:t>
                            </w:r>
                            <w:proofErr w:type="gram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MAX_NAME];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Stores the file name.</w:t>
                            </w:r>
                          </w:p>
                          <w:p w14:paraId="5ADAEC5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FileNode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* next;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Pointer to the next file node, enabling a linked list of files.</w:t>
                            </w:r>
                          </w:p>
                          <w:p w14:paraId="1BA8C4F5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structure:</w:t>
                            </w:r>
                          </w:p>
                          <w:p w14:paraId="3498A333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char </w:t>
                            </w:r>
                            <w:proofErr w:type="gram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username[</w:t>
                            </w:r>
                            <w:proofErr w:type="gram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MAX_NAME];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Stores the user name.</w:t>
                            </w:r>
                          </w:p>
                          <w:p w14:paraId="5EB9BE35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FileNode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*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fileList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Points to the head of a linked list containing the user's files.</w:t>
                            </w:r>
                          </w:p>
                          <w:p w14:paraId="16C2D990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* next;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Pointer to the next user directory in the global list.</w:t>
                            </w:r>
                          </w:p>
                          <w:p w14:paraId="4C2128C7" w14:textId="77777777" w:rsidR="0044756F" w:rsidRPr="0044756F" w:rsidRDefault="0044756F" w:rsidP="004475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Global Variable:</w:t>
                            </w:r>
                          </w:p>
                          <w:p w14:paraId="2F262E5D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* root = NULL;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br/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Initializes the global root pointer for the user directory list.</w:t>
                            </w:r>
                          </w:p>
                          <w:p w14:paraId="66CD77FB" w14:textId="77777777" w:rsidR="0044756F" w:rsidRPr="0044756F" w:rsidRDefault="0044756F" w:rsidP="004475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Function Prototypes:</w:t>
                            </w:r>
                          </w:p>
                          <w:p w14:paraId="7380BBFC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Declares functions:</w:t>
                            </w:r>
                          </w:p>
                          <w:p w14:paraId="2CB8B0A7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Creates a new user directory.</w:t>
                            </w:r>
                          </w:p>
                          <w:p w14:paraId="445DC51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addUserDirectory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Adds a user directory to the global list.</w:t>
                            </w:r>
                          </w:p>
                          <w:p w14:paraId="5C5FF08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Adds a file to a specific user's directory.</w:t>
                            </w:r>
                          </w:p>
                          <w:p w14:paraId="679C5D90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listFiles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Lists all files for a user.</w:t>
                            </w:r>
                          </w:p>
                          <w:p w14:paraId="74BE3F5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searchFile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Searches for a specific file in a user's directory.</w:t>
                            </w:r>
                          </w:p>
                          <w:p w14:paraId="418FF6B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findUser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: Finds a user directory by username.</w:t>
                            </w:r>
                          </w:p>
                          <w:p w14:paraId="4AF9BBA7" w14:textId="77777777" w:rsidR="0044756F" w:rsidRPr="0044756F" w:rsidRDefault="0044756F" w:rsidP="004475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Main Function:</w:t>
                            </w:r>
                          </w:p>
                          <w:p w14:paraId="69A0CD55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int </w:t>
                            </w:r>
                            <w:proofErr w:type="gram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main(</w:t>
                            </w:r>
                            <w:proofErr w:type="gram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) {</w:t>
                            </w:r>
                          </w:p>
                          <w:p w14:paraId="58F223A6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Declares variables (choice, username, filename).</w:t>
                            </w:r>
                          </w:p>
                          <w:p w14:paraId="5C4E751D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Pre-creates user directories for "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alice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" and "bob" using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addUserDirectory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48EFC342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Enters an infinite loop displaying a menu.</w:t>
                            </w:r>
                          </w:p>
                          <w:p w14:paraId="3122A022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Uses a switch-case to process user input:</w:t>
                            </w:r>
                          </w:p>
                          <w:p w14:paraId="1865F412" w14:textId="77777777" w:rsidR="0044756F" w:rsidRPr="0044756F" w:rsidRDefault="0044756F" w:rsidP="0044756F">
                            <w:pPr>
                              <w:numPr>
                                <w:ilvl w:val="2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Case 1: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Prompts for a username and filename, then 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1A512777" w14:textId="77777777" w:rsidR="0044756F" w:rsidRPr="0044756F" w:rsidRDefault="0044756F" w:rsidP="0044756F">
                            <w:pPr>
                              <w:numPr>
                                <w:ilvl w:val="2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Case 2: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Prompts for a username, then 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listFiles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3663BA4D" w14:textId="77777777" w:rsidR="0044756F" w:rsidRPr="0044756F" w:rsidRDefault="0044756F" w:rsidP="0044756F">
                            <w:pPr>
                              <w:numPr>
                                <w:ilvl w:val="2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Case 3: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Prompts for a username and filename, then 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searchFile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2AEEED0C" w14:textId="77777777" w:rsidR="0044756F" w:rsidRPr="0044756F" w:rsidRDefault="0044756F" w:rsidP="0044756F">
                            <w:pPr>
                              <w:numPr>
                                <w:ilvl w:val="2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Case 4:</w:t>
                            </w: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Exits the program using </w:t>
                            </w:r>
                            <w:proofErr w:type="gramStart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exit(</w:t>
                            </w:r>
                            <w:proofErr w:type="gramEnd"/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0).</w:t>
                            </w:r>
                          </w:p>
                          <w:p w14:paraId="2B08AD5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Returns 0 to indicate successful termination.</w:t>
                            </w:r>
                          </w:p>
                          <w:p w14:paraId="5560106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Prints whether the file is found or not.</w:t>
                            </w:r>
                          </w:p>
                          <w:p w14:paraId="607A1AD0" w14:textId="77777777" w:rsidR="0044756F" w:rsidRDefault="00447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660E" id="Text Box 4" o:spid="_x0000_s1027" type="#_x0000_t202" style="position:absolute;margin-left:-8.2pt;margin-top:-13.2pt;width:375.05pt;height:75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" fillcolor="white [3201]" strokeweight=".5pt">
                <v:textbox>
                  <w:txbxContent>
                    <w:p w14:paraId="51DCA76D" w14:textId="77777777" w:rsidR="0044756F" w:rsidRPr="0044756F" w:rsidRDefault="0044756F" w:rsidP="0044756F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#include &lt;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stdio.h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&gt;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Includes functions for input/output (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printf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scanf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).</w:t>
                      </w:r>
                    </w:p>
                    <w:p w14:paraId="190FF15E" w14:textId="77777777" w:rsidR="0044756F" w:rsidRPr="0044756F" w:rsidRDefault="0044756F" w:rsidP="0044756F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#include &lt;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stdlib.h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&gt;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Includes functions for memory management and utility functions (malloc, exit).</w:t>
                      </w:r>
                    </w:p>
                    <w:p w14:paraId="13AB64CA" w14:textId="77777777" w:rsidR="0044756F" w:rsidRPr="0044756F" w:rsidRDefault="0044756F" w:rsidP="0044756F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#include &lt;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string.h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&gt;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Provides functions for string operations (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strcpy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strcmp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).</w:t>
                      </w:r>
                    </w:p>
                    <w:p w14:paraId="3146515B" w14:textId="77777777" w:rsidR="0044756F" w:rsidRPr="0044756F" w:rsidRDefault="0044756F" w:rsidP="0044756F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#define MAX_NAME 50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Sets the maximum length for file and user names.</w:t>
                      </w:r>
                    </w:p>
                    <w:p w14:paraId="71ABDDD5" w14:textId="77777777" w:rsidR="0044756F" w:rsidRPr="0044756F" w:rsidRDefault="0044756F" w:rsidP="004475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Data Structures:</w:t>
                      </w:r>
                    </w:p>
                    <w:p w14:paraId="696A230C" w14:textId="77777777" w:rsidR="0044756F" w:rsidRPr="0044756F" w:rsidRDefault="0044756F" w:rsidP="0044756F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FileNode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structure:</w:t>
                      </w:r>
                    </w:p>
                    <w:p w14:paraId="27CF6824" w14:textId="77777777" w:rsidR="0044756F" w:rsidRPr="0044756F" w:rsidRDefault="0044756F" w:rsidP="0044756F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char </w:t>
                      </w:r>
                      <w:proofErr w:type="gram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filename[</w:t>
                      </w:r>
                      <w:proofErr w:type="gram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MAX_NAME];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Stores the file name.</w:t>
                      </w:r>
                    </w:p>
                    <w:p w14:paraId="5ADAEC51" w14:textId="77777777" w:rsidR="0044756F" w:rsidRPr="0044756F" w:rsidRDefault="0044756F" w:rsidP="0044756F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FileNode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* next;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Pointer to the next file node, enabling a linked list of files.</w:t>
                      </w:r>
                    </w:p>
                    <w:p w14:paraId="1BA8C4F5" w14:textId="77777777" w:rsidR="0044756F" w:rsidRPr="0044756F" w:rsidRDefault="0044756F" w:rsidP="0044756F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structure:</w:t>
                      </w:r>
                    </w:p>
                    <w:p w14:paraId="3498A333" w14:textId="77777777" w:rsidR="0044756F" w:rsidRPr="0044756F" w:rsidRDefault="0044756F" w:rsidP="0044756F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char </w:t>
                      </w:r>
                      <w:proofErr w:type="gram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username[</w:t>
                      </w:r>
                      <w:proofErr w:type="gram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MAX_NAME];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Stores the user name.</w:t>
                      </w:r>
                    </w:p>
                    <w:p w14:paraId="5EB9BE35" w14:textId="77777777" w:rsidR="0044756F" w:rsidRPr="0044756F" w:rsidRDefault="0044756F" w:rsidP="0044756F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FileNode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*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fileList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Points to the head of a linked list containing the user's files.</w:t>
                      </w:r>
                    </w:p>
                    <w:p w14:paraId="16C2D990" w14:textId="77777777" w:rsidR="0044756F" w:rsidRPr="0044756F" w:rsidRDefault="0044756F" w:rsidP="0044756F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* next;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Pointer to the next user directory in the global list.</w:t>
                      </w:r>
                    </w:p>
                    <w:p w14:paraId="4C2128C7" w14:textId="77777777" w:rsidR="0044756F" w:rsidRPr="0044756F" w:rsidRDefault="0044756F" w:rsidP="004475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Global Variable:</w:t>
                      </w:r>
                    </w:p>
                    <w:p w14:paraId="2F262E5D" w14:textId="77777777" w:rsidR="0044756F" w:rsidRPr="0044756F" w:rsidRDefault="0044756F" w:rsidP="0044756F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* root = NULL;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br/>
                      </w:r>
                      <w:r w:rsidRPr="0044756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/>
                        </w:rPr>
                        <w:t>Initializes the global root pointer for the user directory list.</w:t>
                      </w:r>
                    </w:p>
                    <w:p w14:paraId="66CD77FB" w14:textId="77777777" w:rsidR="0044756F" w:rsidRPr="0044756F" w:rsidRDefault="0044756F" w:rsidP="004475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Function Prototypes:</w:t>
                      </w:r>
                    </w:p>
                    <w:p w14:paraId="7380BBFC" w14:textId="77777777" w:rsidR="0044756F" w:rsidRPr="0044756F" w:rsidRDefault="0044756F" w:rsidP="0044756F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Declares functions:</w:t>
                      </w:r>
                    </w:p>
                    <w:p w14:paraId="2CB8B0A7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Creates a new user directory.</w:t>
                      </w:r>
                    </w:p>
                    <w:p w14:paraId="445DC51E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addUserDirectory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Adds a user directory to the global list.</w:t>
                      </w:r>
                    </w:p>
                    <w:p w14:paraId="5C5FF08E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Adds a file to a specific user's directory.</w:t>
                      </w:r>
                    </w:p>
                    <w:p w14:paraId="679C5D90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listFiles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Lists all files for a user.</w:t>
                      </w:r>
                    </w:p>
                    <w:p w14:paraId="74BE3F51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searchFile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Searches for a specific file in a user's directory.</w:t>
                      </w:r>
                    </w:p>
                    <w:p w14:paraId="418FF6BE" w14:textId="77777777" w:rsidR="0044756F" w:rsidRPr="0044756F" w:rsidRDefault="0044756F" w:rsidP="0044756F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findUser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: Finds a user directory by username.</w:t>
                      </w:r>
                    </w:p>
                    <w:p w14:paraId="4AF9BBA7" w14:textId="77777777" w:rsidR="0044756F" w:rsidRPr="0044756F" w:rsidRDefault="0044756F" w:rsidP="004475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Main Function:</w:t>
                      </w:r>
                    </w:p>
                    <w:p w14:paraId="69A0CD55" w14:textId="77777777" w:rsidR="0044756F" w:rsidRPr="0044756F" w:rsidRDefault="0044756F" w:rsidP="0044756F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int </w:t>
                      </w:r>
                      <w:proofErr w:type="gram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main(</w:t>
                      </w:r>
                      <w:proofErr w:type="gram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) {</w:t>
                      </w:r>
                    </w:p>
                    <w:p w14:paraId="58F223A6" w14:textId="77777777" w:rsidR="0044756F" w:rsidRPr="0044756F" w:rsidRDefault="0044756F" w:rsidP="0044756F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Declares variables (choice, username, filename).</w:t>
                      </w:r>
                    </w:p>
                    <w:p w14:paraId="5C4E751D" w14:textId="77777777" w:rsidR="0044756F" w:rsidRPr="0044756F" w:rsidRDefault="0044756F" w:rsidP="0044756F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Pre-creates user directories for "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alice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" and "bob" using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addUserDirectory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48EFC342" w14:textId="77777777" w:rsidR="0044756F" w:rsidRPr="0044756F" w:rsidRDefault="0044756F" w:rsidP="0044756F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Enters an infinite loop displaying a menu.</w:t>
                      </w:r>
                    </w:p>
                    <w:p w14:paraId="3122A022" w14:textId="77777777" w:rsidR="0044756F" w:rsidRPr="0044756F" w:rsidRDefault="0044756F" w:rsidP="0044756F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Uses a switch-case to process user input:</w:t>
                      </w:r>
                    </w:p>
                    <w:p w14:paraId="1865F412" w14:textId="77777777" w:rsidR="0044756F" w:rsidRPr="0044756F" w:rsidRDefault="0044756F" w:rsidP="0044756F">
                      <w:pPr>
                        <w:numPr>
                          <w:ilvl w:val="2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Case 1: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Prompts for a username and filename, then 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1A512777" w14:textId="77777777" w:rsidR="0044756F" w:rsidRPr="0044756F" w:rsidRDefault="0044756F" w:rsidP="0044756F">
                      <w:pPr>
                        <w:numPr>
                          <w:ilvl w:val="2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Case 2: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Prompts for a username, then 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listFiles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3663BA4D" w14:textId="77777777" w:rsidR="0044756F" w:rsidRPr="0044756F" w:rsidRDefault="0044756F" w:rsidP="0044756F">
                      <w:pPr>
                        <w:numPr>
                          <w:ilvl w:val="2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Case 3: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Prompts for a username and filename, then 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searchFile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2AEEED0C" w14:textId="77777777" w:rsidR="0044756F" w:rsidRPr="0044756F" w:rsidRDefault="0044756F" w:rsidP="0044756F">
                      <w:pPr>
                        <w:numPr>
                          <w:ilvl w:val="2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Case 4:</w:t>
                      </w: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Exits the program using </w:t>
                      </w:r>
                      <w:proofErr w:type="gramStart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exit(</w:t>
                      </w:r>
                      <w:proofErr w:type="gramEnd"/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0).</w:t>
                      </w:r>
                    </w:p>
                    <w:p w14:paraId="2B08AD5E" w14:textId="77777777" w:rsidR="0044756F" w:rsidRPr="0044756F" w:rsidRDefault="0044756F" w:rsidP="0044756F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Returns 0 to indicate successful termination.</w:t>
                      </w:r>
                    </w:p>
                    <w:p w14:paraId="55601061" w14:textId="77777777" w:rsidR="0044756F" w:rsidRPr="0044756F" w:rsidRDefault="0044756F" w:rsidP="0044756F">
                      <w:pPr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Prints whether the file is found or not.</w:t>
                      </w:r>
                    </w:p>
                    <w:p w14:paraId="607A1AD0" w14:textId="77777777" w:rsidR="0044756F" w:rsidRDefault="004475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04A4EDC5" wp14:editId="262C2B8D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2540" b="0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7C8AF" w14:textId="3A3873E3" w:rsidR="0044756F" w:rsidRDefault="0044756F" w:rsidP="0044756F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7AE90" w14:textId="3A3A7940" w:rsidR="0044756F" w:rsidRDefault="0044756F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2BC00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4A4EDC5" id="Group 207" o:spid="_x0000_s1028" style="position:absolute;margin-left:92.8pt;margin-top:0;width:2in;height:641.8pt;z-index:-251653120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">
                <v:rect id="Rectangle 202" o:spid="_x0000_s1029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" fillcolor="#92bc00 [3204]" stroked="f" strokeweight="2pt"/>
                <v:rect id="Rectangle 203" o:spid="_x0000_s1030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" fillcolor="#92bc00 [3204]" stroked="f" strokeweight="2pt">
                  <v:textbox inset=",14.4pt,8.64pt,18pt">
                    <w:txbxContent>
                      <w:p w14:paraId="43D7C8AF" w14:textId="3A3873E3" w:rsidR="0044756F" w:rsidRDefault="0044756F" w:rsidP="0044756F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4" o:spid="_x0000_s1031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14:paraId="0F37AE90" w14:textId="3A3A7940" w:rsidR="0044756F" w:rsidRDefault="0044756F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92BC00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DF603E4" w14:textId="407F708E" w:rsidR="001A74D2" w:rsidRDefault="00D201B4" w:rsidP="004D35B7">
      <w:pPr>
        <w:pStyle w:val="Quote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DBB65" wp14:editId="6593A8BD">
                <wp:simplePos x="0" y="0"/>
                <wp:positionH relativeFrom="margin">
                  <wp:align>left</wp:align>
                </wp:positionH>
                <wp:positionV relativeFrom="paragraph">
                  <wp:posOffset>104744</wp:posOffset>
                </wp:positionV>
                <wp:extent cx="6422065" cy="3639493"/>
                <wp:effectExtent l="0" t="0" r="17145" b="18415"/>
                <wp:wrapNone/>
                <wp:docPr id="714441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065" cy="3639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D293B" w14:textId="77777777" w:rsidR="00D201B4" w:rsidRPr="0044756F" w:rsidRDefault="00D201B4" w:rsidP="00D201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Function Definitions:</w:t>
                            </w:r>
                          </w:p>
                          <w:p w14:paraId="2A637455" w14:textId="77777777" w:rsidR="00D201B4" w:rsidRPr="0044756F" w:rsidRDefault="00D201B4" w:rsidP="00D201B4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createUserDirectory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4472A7B0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Allocates memory for a new user directory.</w:t>
                            </w:r>
                          </w:p>
                          <w:p w14:paraId="7D97D75C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Copies the username into the directory.</w:t>
                            </w:r>
                          </w:p>
                          <w:p w14:paraId="452DEF1D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Initializes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fileList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and next pointers to NULL.</w:t>
                            </w:r>
                          </w:p>
                          <w:p w14:paraId="0E3B0DC5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Returns the new directory pointer.</w:t>
                            </w:r>
                          </w:p>
                          <w:p w14:paraId="0A8BF711" w14:textId="77777777" w:rsidR="00D201B4" w:rsidRPr="0044756F" w:rsidRDefault="00D201B4" w:rsidP="00D201B4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addUserDirectory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3691F901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Checks if the global root is NULL; if yes, assigns the new directory as root.</w:t>
                            </w:r>
                          </w:p>
                          <w:p w14:paraId="190A6D30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Otherwise, traverses the linked list and appends the new directory at the end.</w:t>
                            </w:r>
                          </w:p>
                          <w:p w14:paraId="400B8B67" w14:textId="77777777" w:rsidR="00D201B4" w:rsidRPr="0044756F" w:rsidRDefault="00D201B4" w:rsidP="00D201B4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findUser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15EFB467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Traverses the global directory list.</w:t>
                            </w:r>
                          </w:p>
                          <w:p w14:paraId="27E89FEC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Uses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strcmp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to compare each directory’s username with the provided one.</w:t>
                            </w:r>
                          </w:p>
                          <w:p w14:paraId="224BE5AC" w14:textId="77777777" w:rsidR="00D201B4" w:rsidRPr="0044756F" w:rsidRDefault="00D201B4" w:rsidP="00D201B4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Returns the matching directory or NULL if not found.</w:t>
                            </w:r>
                          </w:p>
                          <w:p w14:paraId="55425F1D" w14:textId="77777777" w:rsidR="00D201B4" w:rsidRDefault="00D20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BB65" id="Text Box 6" o:spid="_x0000_s1032" type="#_x0000_t202" style="position:absolute;margin-left:0;margin-top:8.25pt;width:505.65pt;height:286.5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SOPAIAAIQ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" fillcolor="white [3201]" strokeweight=".5pt">
                <v:textbox>
                  <w:txbxContent>
                    <w:p w14:paraId="293D293B" w14:textId="77777777" w:rsidR="00D201B4" w:rsidRPr="0044756F" w:rsidRDefault="00D201B4" w:rsidP="00D201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Function Definitions:</w:t>
                      </w:r>
                    </w:p>
                    <w:p w14:paraId="2A637455" w14:textId="77777777" w:rsidR="00D201B4" w:rsidRPr="0044756F" w:rsidRDefault="00D201B4" w:rsidP="00D201B4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createUserDirectory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4472A7B0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Allocates memory for a new user directory.</w:t>
                      </w:r>
                    </w:p>
                    <w:p w14:paraId="7D97D75C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Copies the username into the directory.</w:t>
                      </w:r>
                    </w:p>
                    <w:p w14:paraId="452DEF1D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Initializes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fileList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and next pointers to NULL.</w:t>
                      </w:r>
                    </w:p>
                    <w:p w14:paraId="0E3B0DC5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Returns the new directory pointer.</w:t>
                      </w:r>
                    </w:p>
                    <w:p w14:paraId="0A8BF711" w14:textId="77777777" w:rsidR="00D201B4" w:rsidRPr="0044756F" w:rsidRDefault="00D201B4" w:rsidP="00D201B4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addUserDirectory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3691F901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Checks if the global root is NULL; if yes, assigns the new directory as root.</w:t>
                      </w:r>
                    </w:p>
                    <w:p w14:paraId="190A6D30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Otherwise, traverses the linked list and appends the new directory at the end.</w:t>
                      </w:r>
                    </w:p>
                    <w:p w14:paraId="400B8B67" w14:textId="77777777" w:rsidR="00D201B4" w:rsidRPr="0044756F" w:rsidRDefault="00D201B4" w:rsidP="00D201B4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findUser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15EFB467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Traverses the global directory list.</w:t>
                      </w:r>
                    </w:p>
                    <w:p w14:paraId="27E89FEC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Uses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strcmp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to compare each directory’s username with the provided one.</w:t>
                      </w:r>
                    </w:p>
                    <w:p w14:paraId="224BE5AC" w14:textId="77777777" w:rsidR="00D201B4" w:rsidRPr="0044756F" w:rsidRDefault="00D201B4" w:rsidP="00D201B4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Returns the matching directory or NULL if not found.</w:t>
                      </w:r>
                    </w:p>
                    <w:p w14:paraId="55425F1D" w14:textId="77777777" w:rsidR="00D201B4" w:rsidRDefault="00D201B4"/>
                  </w:txbxContent>
                </v:textbox>
                <w10:wrap anchorx="margin"/>
              </v:shape>
            </w:pict>
          </mc:Fallback>
        </mc:AlternateContent>
      </w:r>
      <w:r w:rsidR="004475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117CE" wp14:editId="4A2D0018">
                <wp:simplePos x="0" y="0"/>
                <wp:positionH relativeFrom="margin">
                  <wp:align>left</wp:align>
                </wp:positionH>
                <wp:positionV relativeFrom="paragraph">
                  <wp:posOffset>4114563</wp:posOffset>
                </wp:positionV>
                <wp:extent cx="6698512" cy="5178027"/>
                <wp:effectExtent l="0" t="0" r="26670" b="22860"/>
                <wp:wrapNone/>
                <wp:docPr id="4357691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2" cy="51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683CF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createFile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:</w:t>
                            </w:r>
                          </w:p>
                          <w:p w14:paraId="44AB591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findUser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 to locate the user directory.</w:t>
                            </w:r>
                          </w:p>
                          <w:p w14:paraId="7C86A139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If the user is found, allocates memory for a new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FileNode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.</w:t>
                            </w:r>
                          </w:p>
                          <w:p w14:paraId="53E3F2E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Copies the filename and initializes its next pointer.</w:t>
                            </w:r>
                          </w:p>
                          <w:p w14:paraId="6AEB6B9A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Appends the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FileNode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 to the user's file list.</w:t>
                            </w:r>
                          </w:p>
                          <w:p w14:paraId="648BD64C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Prints a confirmation message.</w:t>
                            </w:r>
                          </w:p>
                          <w:p w14:paraId="63A91C6A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listFiles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:</w:t>
                            </w:r>
                          </w:p>
                          <w:p w14:paraId="69B4038B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findUser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 to locate the user directory.</w:t>
                            </w:r>
                          </w:p>
                          <w:p w14:paraId="39F8E10F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If found, iterates through the file linked list and prints each filename.</w:t>
                            </w:r>
                          </w:p>
                          <w:p w14:paraId="1BDED61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Informs the user if no files are found.</w:t>
                            </w:r>
                          </w:p>
                          <w:p w14:paraId="4EC706F1" w14:textId="77777777" w:rsidR="0044756F" w:rsidRPr="0044756F" w:rsidRDefault="0044756F" w:rsidP="0044756F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searchFile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:</w:t>
                            </w:r>
                          </w:p>
                          <w:p w14:paraId="4462314E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Calls </w:t>
                            </w:r>
                            <w:proofErr w:type="spellStart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findUser</w:t>
                            </w:r>
                            <w:proofErr w:type="spellEnd"/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 xml:space="preserve"> to locate the user directory.</w:t>
                            </w:r>
                          </w:p>
                          <w:p w14:paraId="060A4A7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Iterates through the file linked list comparing filenames.</w:t>
                            </w:r>
                          </w:p>
                          <w:p w14:paraId="53D68101" w14:textId="77777777" w:rsidR="0044756F" w:rsidRPr="0044756F" w:rsidRDefault="0044756F" w:rsidP="0044756F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44756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Prints whether the file is found or not.</w:t>
                            </w:r>
                          </w:p>
                          <w:p w14:paraId="404A0A8E" w14:textId="77777777" w:rsidR="0044756F" w:rsidRDefault="00447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17CE" id="Text Box 5" o:spid="_x0000_s1033" type="#_x0000_t202" style="position:absolute;margin-left:0;margin-top:324pt;width:527.45pt;height:407.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9fPQIAAIQEAAAOAAAAZHJzL2Uyb0RvYy54bWysVE1v2zAMvQ/YfxB0X2xn+a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" fillcolor="white [3201]" strokeweight=".5pt">
                <v:textbox>
                  <w:txbxContent>
                    <w:p w14:paraId="137683CF" w14:textId="77777777" w:rsidR="0044756F" w:rsidRPr="0044756F" w:rsidRDefault="0044756F" w:rsidP="0044756F">
                      <w:pPr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createFile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:</w:t>
                      </w:r>
                    </w:p>
                    <w:p w14:paraId="44AB591E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findUser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 to locate the user directory.</w:t>
                      </w:r>
                    </w:p>
                    <w:p w14:paraId="7C86A139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If the user is found, allocates memory for a new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FileNode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.</w:t>
                      </w:r>
                    </w:p>
                    <w:p w14:paraId="53E3F2EE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Copies the filename and initializes its next pointer.</w:t>
                      </w:r>
                    </w:p>
                    <w:p w14:paraId="6AEB6B9A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Appends the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FileNode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 to the user's file list.</w:t>
                      </w:r>
                    </w:p>
                    <w:p w14:paraId="648BD64C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Prints a confirmation message.</w:t>
                      </w:r>
                    </w:p>
                    <w:p w14:paraId="63A91C6A" w14:textId="77777777" w:rsidR="0044756F" w:rsidRPr="0044756F" w:rsidRDefault="0044756F" w:rsidP="0044756F">
                      <w:pPr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listFiles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:</w:t>
                      </w:r>
                    </w:p>
                    <w:p w14:paraId="69B4038B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findUser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 to locate the user directory.</w:t>
                      </w:r>
                    </w:p>
                    <w:p w14:paraId="39F8E10F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If found, iterates through the file linked list and prints each filename.</w:t>
                      </w:r>
                    </w:p>
                    <w:p w14:paraId="1BDED611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Informs the user if no files are found.</w:t>
                      </w:r>
                    </w:p>
                    <w:p w14:paraId="4EC706F1" w14:textId="77777777" w:rsidR="0044756F" w:rsidRPr="0044756F" w:rsidRDefault="0044756F" w:rsidP="0044756F">
                      <w:pPr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searchFile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IN"/>
                        </w:rPr>
                        <w:t>:</w:t>
                      </w:r>
                    </w:p>
                    <w:p w14:paraId="4462314E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Calls </w:t>
                      </w:r>
                      <w:proofErr w:type="spellStart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findUser</w:t>
                      </w:r>
                      <w:proofErr w:type="spellEnd"/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 xml:space="preserve"> to locate the user directory.</w:t>
                      </w:r>
                    </w:p>
                    <w:p w14:paraId="060A4A71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Iterates through the file linked list comparing filenames.</w:t>
                      </w:r>
                    </w:p>
                    <w:p w14:paraId="53D68101" w14:textId="77777777" w:rsidR="0044756F" w:rsidRPr="0044756F" w:rsidRDefault="0044756F" w:rsidP="0044756F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44756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Prints whether the file is found or not.</w:t>
                      </w:r>
                    </w:p>
                    <w:p w14:paraId="404A0A8E" w14:textId="77777777" w:rsidR="0044756F" w:rsidRDefault="0044756F"/>
                  </w:txbxContent>
                </v:textbox>
                <w10:wrap anchorx="margin"/>
              </v:shape>
            </w:pict>
          </mc:Fallback>
        </mc:AlternateContent>
      </w:r>
    </w:p>
    <w:sectPr w:rsidR="001A74D2" w:rsidSect="00E85518">
      <w:pgSz w:w="12240" w:h="15840"/>
      <w:pgMar w:top="720" w:right="720" w:bottom="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BCF6" w14:textId="77777777" w:rsidR="004D35B7" w:rsidRDefault="004D35B7">
      <w:pPr>
        <w:spacing w:before="0" w:after="0"/>
      </w:pPr>
      <w:r>
        <w:separator/>
      </w:r>
    </w:p>
  </w:endnote>
  <w:endnote w:type="continuationSeparator" w:id="0">
    <w:p w14:paraId="3D36D292" w14:textId="77777777" w:rsidR="004D35B7" w:rsidRDefault="004D35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0A88C" w14:textId="77777777" w:rsidR="004D35B7" w:rsidRDefault="004D35B7">
      <w:pPr>
        <w:spacing w:before="0" w:after="0"/>
      </w:pPr>
      <w:r>
        <w:separator/>
      </w:r>
    </w:p>
  </w:footnote>
  <w:footnote w:type="continuationSeparator" w:id="0">
    <w:p w14:paraId="6836133A" w14:textId="77777777" w:rsidR="004D35B7" w:rsidRDefault="004D35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B3F9F"/>
    <w:multiLevelType w:val="multilevel"/>
    <w:tmpl w:val="0F30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E10F0"/>
    <w:multiLevelType w:val="multilevel"/>
    <w:tmpl w:val="E34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212EA"/>
    <w:multiLevelType w:val="multilevel"/>
    <w:tmpl w:val="B7B4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A351C"/>
    <w:multiLevelType w:val="multilevel"/>
    <w:tmpl w:val="7242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34EF8"/>
    <w:multiLevelType w:val="multilevel"/>
    <w:tmpl w:val="7B8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B7E5D"/>
    <w:multiLevelType w:val="multilevel"/>
    <w:tmpl w:val="167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50C4A"/>
    <w:multiLevelType w:val="multilevel"/>
    <w:tmpl w:val="496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41DCF"/>
    <w:multiLevelType w:val="multilevel"/>
    <w:tmpl w:val="728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74D2A"/>
    <w:multiLevelType w:val="multilevel"/>
    <w:tmpl w:val="0F7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31ED6"/>
    <w:multiLevelType w:val="multilevel"/>
    <w:tmpl w:val="528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F4F25"/>
    <w:multiLevelType w:val="multilevel"/>
    <w:tmpl w:val="1DC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27C2B"/>
    <w:multiLevelType w:val="multilevel"/>
    <w:tmpl w:val="83D6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60496"/>
    <w:multiLevelType w:val="multilevel"/>
    <w:tmpl w:val="7242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030042">
    <w:abstractNumId w:val="9"/>
  </w:num>
  <w:num w:numId="2" w16cid:durableId="88745837">
    <w:abstractNumId w:val="7"/>
  </w:num>
  <w:num w:numId="3" w16cid:durableId="437723554">
    <w:abstractNumId w:val="6"/>
  </w:num>
  <w:num w:numId="4" w16cid:durableId="2121290115">
    <w:abstractNumId w:val="5"/>
  </w:num>
  <w:num w:numId="5" w16cid:durableId="726611790">
    <w:abstractNumId w:val="4"/>
  </w:num>
  <w:num w:numId="6" w16cid:durableId="1402019289">
    <w:abstractNumId w:val="8"/>
  </w:num>
  <w:num w:numId="7" w16cid:durableId="952326606">
    <w:abstractNumId w:val="3"/>
  </w:num>
  <w:num w:numId="8" w16cid:durableId="1809130945">
    <w:abstractNumId w:val="2"/>
  </w:num>
  <w:num w:numId="9" w16cid:durableId="720985617">
    <w:abstractNumId w:val="1"/>
  </w:num>
  <w:num w:numId="10" w16cid:durableId="1408577050">
    <w:abstractNumId w:val="0"/>
  </w:num>
  <w:num w:numId="11" w16cid:durableId="2116901714">
    <w:abstractNumId w:val="20"/>
  </w:num>
  <w:num w:numId="12" w16cid:durableId="916939181">
    <w:abstractNumId w:val="11"/>
  </w:num>
  <w:num w:numId="13" w16cid:durableId="127548785">
    <w:abstractNumId w:val="10"/>
  </w:num>
  <w:num w:numId="14" w16cid:durableId="1792170281">
    <w:abstractNumId w:val="16"/>
  </w:num>
  <w:num w:numId="15" w16cid:durableId="503282967">
    <w:abstractNumId w:val="17"/>
  </w:num>
  <w:num w:numId="16" w16cid:durableId="256982029">
    <w:abstractNumId w:val="13"/>
  </w:num>
  <w:num w:numId="17" w16cid:durableId="928585824">
    <w:abstractNumId w:val="15"/>
  </w:num>
  <w:num w:numId="18" w16cid:durableId="46927387">
    <w:abstractNumId w:val="19"/>
  </w:num>
  <w:num w:numId="19" w16cid:durableId="1489010634">
    <w:abstractNumId w:val="18"/>
  </w:num>
  <w:num w:numId="20" w16cid:durableId="945575038">
    <w:abstractNumId w:val="14"/>
  </w:num>
  <w:num w:numId="21" w16cid:durableId="917982429">
    <w:abstractNumId w:val="12"/>
  </w:num>
  <w:num w:numId="22" w16cid:durableId="1404179596">
    <w:abstractNumId w:val="21"/>
  </w:num>
  <w:num w:numId="23" w16cid:durableId="502475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4D35B7"/>
    <w:rsid w:val="000439C7"/>
    <w:rsid w:val="00046CE3"/>
    <w:rsid w:val="000B6223"/>
    <w:rsid w:val="000D01F2"/>
    <w:rsid w:val="00124ADC"/>
    <w:rsid w:val="00127C00"/>
    <w:rsid w:val="00137D21"/>
    <w:rsid w:val="00174F97"/>
    <w:rsid w:val="00193E15"/>
    <w:rsid w:val="001A74D2"/>
    <w:rsid w:val="0025461A"/>
    <w:rsid w:val="0025748C"/>
    <w:rsid w:val="002F7032"/>
    <w:rsid w:val="00320970"/>
    <w:rsid w:val="00375B27"/>
    <w:rsid w:val="00381234"/>
    <w:rsid w:val="003C08C2"/>
    <w:rsid w:val="003C33CE"/>
    <w:rsid w:val="004214C8"/>
    <w:rsid w:val="00440D9C"/>
    <w:rsid w:val="004433AF"/>
    <w:rsid w:val="0044756F"/>
    <w:rsid w:val="0045525C"/>
    <w:rsid w:val="0045537C"/>
    <w:rsid w:val="004A72A3"/>
    <w:rsid w:val="004D35B7"/>
    <w:rsid w:val="004E0874"/>
    <w:rsid w:val="004F670E"/>
    <w:rsid w:val="005553D1"/>
    <w:rsid w:val="005B07ED"/>
    <w:rsid w:val="005B0C48"/>
    <w:rsid w:val="005D5DC8"/>
    <w:rsid w:val="006151D3"/>
    <w:rsid w:val="00621B98"/>
    <w:rsid w:val="0064687B"/>
    <w:rsid w:val="00680558"/>
    <w:rsid w:val="006E11E9"/>
    <w:rsid w:val="006F14E5"/>
    <w:rsid w:val="0078527C"/>
    <w:rsid w:val="008043F6"/>
    <w:rsid w:val="00812DAD"/>
    <w:rsid w:val="0081356A"/>
    <w:rsid w:val="00871B27"/>
    <w:rsid w:val="00890592"/>
    <w:rsid w:val="008B41D3"/>
    <w:rsid w:val="008F0AEB"/>
    <w:rsid w:val="0090268C"/>
    <w:rsid w:val="00925ED9"/>
    <w:rsid w:val="00997C7D"/>
    <w:rsid w:val="009A164A"/>
    <w:rsid w:val="009A7C5B"/>
    <w:rsid w:val="00A4405D"/>
    <w:rsid w:val="00B84FB0"/>
    <w:rsid w:val="00B864F3"/>
    <w:rsid w:val="00BC6A26"/>
    <w:rsid w:val="00BF0FEE"/>
    <w:rsid w:val="00BF4383"/>
    <w:rsid w:val="00C01EED"/>
    <w:rsid w:val="00C41633"/>
    <w:rsid w:val="00C4518D"/>
    <w:rsid w:val="00CB00F4"/>
    <w:rsid w:val="00CB7095"/>
    <w:rsid w:val="00D201B4"/>
    <w:rsid w:val="00D421E6"/>
    <w:rsid w:val="00D86D82"/>
    <w:rsid w:val="00DA398C"/>
    <w:rsid w:val="00E14558"/>
    <w:rsid w:val="00E4576C"/>
    <w:rsid w:val="00E7264F"/>
    <w:rsid w:val="00E85518"/>
    <w:rsid w:val="00EA415B"/>
    <w:rsid w:val="00F26250"/>
    <w:rsid w:val="00F64F7E"/>
    <w:rsid w:val="00FE13F4"/>
    <w:rsid w:val="00FF3060"/>
    <w:rsid w:val="52D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891FCB"/>
  <w15:docId w15:val="{EA4B9FC5-F21A-424D-B150-00B3DBA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58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rsid w:val="004214C8"/>
    <w:pPr>
      <w:spacing w:before="0" w:after="0"/>
      <w:jc w:val="right"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19"/>
    <w:semiHidden/>
    <w:unhideWhenUsed/>
    <w:rsid w:val="0045537C"/>
    <w:pPr>
      <w:spacing w:after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19"/>
    <w:semiHidden/>
    <w:rsid w:val="0045537C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4558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E14558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558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44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\AppData\Local\Microsoft\Office\16.0\DTS\en-IN%7bF9987E55-E140-4C3E-8A55-C30CBBFEAF50%7d\%7bC2CE2A4D-05DF-4003-90EE-2481CA302ED0%7dtf16382941_win32.dotx" TargetMode="External"/></Relationship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D7A97-71FE-4F8B-A6C3-295B658661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8340E5D-D5B4-415D-954F-0D0852FF6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3AA574-870F-43EB-9117-5A63792AB95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{C2CE2A4D-05DF-4003-90EE-2481CA302ED0}tf16382941_win32.dotx</Template>
  <TotalTime>23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charan</dc:creator>
  <cp:keywords/>
  <dc:description/>
  <cp:lastModifiedBy>DLR's !!!</cp:lastModifiedBy>
  <cp:revision>1</cp:revision>
  <dcterms:created xsi:type="dcterms:W3CDTF">2025-03-23T12:35:00Z</dcterms:created>
  <dcterms:modified xsi:type="dcterms:W3CDTF">2025-03-23T12:58:00Z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